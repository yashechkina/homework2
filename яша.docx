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60"/>
        <w:gridCol w:w="4258"/>
      </w:tblGrid>
      <w:tr w:rsidR="007E0274" w:rsidRPr="00A85B6F" w14:paraId="522359D4" w14:textId="77777777" w:rsidTr="007E0274">
        <w:trPr>
          <w:jc w:val="center"/>
        </w:trPr>
        <w:tc>
          <w:tcPr>
            <w:tcW w:w="6060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100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100"/>
            </w:tblGrid>
            <w:tr w:rsidR="00184664" w:rsidRPr="00A85B6F" w14:paraId="15EAD0BF" w14:textId="77777777" w:rsidTr="007E0274">
              <w:trPr>
                <w:trHeight w:val="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bookmarkStart w:id="0" w:name="_GoBack"/>
                <w:bookmarkEnd w:id="0"/>
                <w:p w14:paraId="3DB8C41A" w14:textId="77777777" w:rsidR="00184664" w:rsidRPr="00A85B6F" w:rsidRDefault="0013176C" w:rsidP="00CC7AD0">
                  <w:pPr>
                    <w:pStyle w:val="2"/>
                  </w:pPr>
                  <w:sdt>
                    <w:sdtPr>
                      <w:alias w:val="Навыки:"/>
                      <w:tag w:val="Навыки:"/>
                      <w:id w:val="1490835561"/>
                      <w:placeholder>
                        <w:docPart w:val="FA2B8CF61B4E9142A8DE18001778E7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ru-RU"/>
                        </w:rPr>
                        <w:t>Навыки</w:t>
                      </w:r>
                    </w:sdtContent>
                  </w:sdt>
                </w:p>
                <w:p w14:paraId="7447F814" w14:textId="77777777" w:rsidR="00492DE8" w:rsidRDefault="003128FF" w:rsidP="003128FF">
                  <w:pPr>
                    <w:pStyle w:val="3"/>
                  </w:pPr>
                  <w:r>
                    <w:t>Знание английского языка-</w:t>
                  </w:r>
                  <w:r w:rsidR="00492DE8">
                    <w:t>уровень С1+</w:t>
                  </w:r>
                  <w:r>
                    <w:t>;</w:t>
                  </w:r>
                </w:p>
                <w:p w14:paraId="080500EB" w14:textId="77777777" w:rsidR="00492DE8" w:rsidRDefault="00492DE8" w:rsidP="00492DE8">
                  <w:pPr>
                    <w:pStyle w:val="a9"/>
                  </w:pPr>
                </w:p>
                <w:p w14:paraId="4300EF58" w14:textId="77777777" w:rsidR="00184664" w:rsidRPr="00A85B6F" w:rsidRDefault="003128FF" w:rsidP="003128FF">
                  <w:pPr>
                    <w:pStyle w:val="3"/>
                  </w:pPr>
                  <w:r>
                    <w:t xml:space="preserve"> з</w:t>
                  </w:r>
                  <w:r w:rsidR="00492DE8">
                    <w:t>нание испанского языка-уровень В2</w:t>
                  </w:r>
                </w:p>
              </w:tc>
            </w:tr>
            <w:tr w:rsidR="00184664" w:rsidRPr="00A85B6F" w14:paraId="579662A3" w14:textId="77777777" w:rsidTr="007E0274">
              <w:trPr>
                <w:trHeight w:val="34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6C56F7B1" w14:textId="77777777" w:rsidR="00184664" w:rsidRPr="00A85B6F" w:rsidRDefault="0013176C" w:rsidP="00CC7AD0">
                  <w:pPr>
                    <w:pStyle w:val="2"/>
                  </w:pPr>
                  <w:sdt>
                    <w:sdtPr>
                      <w:alias w:val="Опыт работы:"/>
                      <w:tag w:val="Опыт работы:"/>
                      <w:id w:val="1217937480"/>
                      <w:placeholder>
                        <w:docPart w:val="E7528167EF89754FA69BB7EFB8363E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ru-RU"/>
                        </w:rPr>
                        <w:t>Опыт работы</w:t>
                      </w:r>
                    </w:sdtContent>
                  </w:sdt>
                </w:p>
                <w:p w14:paraId="5F692601" w14:textId="77777777" w:rsidR="00492DE8" w:rsidRDefault="00492DE8" w:rsidP="00492DE8">
                  <w:pPr>
                    <w:pStyle w:val="a9"/>
                  </w:pPr>
                </w:p>
                <w:p w14:paraId="5FE3D2FF" w14:textId="77777777" w:rsidR="00184664" w:rsidRPr="00A85B6F" w:rsidRDefault="00492DE8" w:rsidP="00492DE8">
                  <w:r>
                    <w:rPr>
                      <w:lang w:bidi="ru-RU"/>
                    </w:rPr>
                    <w:t>Переводчик</w:t>
                  </w:r>
                  <w:r w:rsidR="00184664" w:rsidRPr="005B0E81">
                    <w:rPr>
                      <w:lang w:bidi="ru-RU"/>
                    </w:rPr>
                    <w:t xml:space="preserve">| </w:t>
                  </w:r>
                  <w:r>
                    <w:t>МИД при правительстве РФ</w:t>
                  </w:r>
                  <w:r w:rsidR="00184664" w:rsidRPr="005B0E81">
                    <w:rPr>
                      <w:lang w:bidi="ru-RU"/>
                    </w:rPr>
                    <w:t xml:space="preserve"> | </w:t>
                  </w:r>
                  <w:r>
                    <w:t>2010-2016</w:t>
                  </w:r>
                </w:p>
                <w:p w14:paraId="42226A49" w14:textId="77777777" w:rsidR="00492DE8" w:rsidRDefault="00492DE8" w:rsidP="00492DE8">
                  <w:pPr>
                    <w:pStyle w:val="a9"/>
                  </w:pPr>
                  <w:r>
                    <w:t xml:space="preserve">Работа с переводом текстовых документов </w:t>
                  </w:r>
                </w:p>
                <w:p w14:paraId="3D5450B4" w14:textId="77777777" w:rsidR="00184664" w:rsidRPr="00A85B6F" w:rsidRDefault="00492DE8" w:rsidP="00492DE8">
                  <w:pPr>
                    <w:jc w:val="both"/>
                  </w:pPr>
                  <w:r>
                    <w:t>на иностранный язык или с иностранного на русский язык; сопровождение российских дипломатов за рубежом; встреча и сопровождение иностранных лиц на территории РФ</w:t>
                  </w:r>
                </w:p>
                <w:p w14:paraId="66A8EF97" w14:textId="77777777" w:rsidR="00184664" w:rsidRPr="00A85B6F" w:rsidRDefault="00492DE8" w:rsidP="00CC7AD0">
                  <w:pPr>
                    <w:pStyle w:val="3"/>
                  </w:pPr>
                  <w:r>
                    <w:t>Преподаватель английского языка</w:t>
                  </w:r>
                  <w:r w:rsidR="00184664" w:rsidRPr="005B0E81">
                    <w:rPr>
                      <w:lang w:bidi="ru-RU"/>
                    </w:rPr>
                    <w:t xml:space="preserve">| </w:t>
                  </w:r>
                  <w:r>
                    <w:t>МГИМО при МИД РФ</w:t>
                  </w:r>
                  <w:r w:rsidR="00184664" w:rsidRPr="005B0E81">
                    <w:rPr>
                      <w:lang w:bidi="ru-RU"/>
                    </w:rPr>
                    <w:t xml:space="preserve"> | </w:t>
                  </w:r>
                  <w:r>
                    <w:t>2016-2017</w:t>
                  </w:r>
                </w:p>
                <w:p w14:paraId="79FC6AC3" w14:textId="77777777" w:rsidR="00184664" w:rsidRPr="00A85B6F" w:rsidRDefault="007F4C7A" w:rsidP="00CC7AD0">
                  <w:r>
                    <w:t xml:space="preserve">Руководство кафедрой английского языка составом 21 профессор; разработано и защищено около 26 проектов в </w:t>
                  </w:r>
                  <w:proofErr w:type="spellStart"/>
                  <w:r>
                    <w:t>т.ч</w:t>
                  </w:r>
                  <w:proofErr w:type="spellEnd"/>
                  <w:r>
                    <w:t>. на международных конференциях</w:t>
                  </w:r>
                </w:p>
                <w:p w14:paraId="6398C528" w14:textId="77777777" w:rsidR="00184664" w:rsidRPr="00A85B6F" w:rsidRDefault="0013176C" w:rsidP="00CC7AD0">
                  <w:pPr>
                    <w:pStyle w:val="2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36A6764AE8FE594FB10CE7B590E8E8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14:paraId="76D0755B" w14:textId="77777777" w:rsidR="00184664" w:rsidRDefault="007F4C7A" w:rsidP="00CC7AD0">
                  <w:pPr>
                    <w:pStyle w:val="3"/>
                  </w:pPr>
                  <w:r>
                    <w:t>Переводчик/специалист по межкультурной коммуникации</w:t>
                  </w:r>
                  <w:r w:rsidR="00184664" w:rsidRPr="005B0E81">
                    <w:rPr>
                      <w:lang w:bidi="ru-RU"/>
                    </w:rPr>
                    <w:t xml:space="preserve"> | </w:t>
                  </w:r>
                  <w:r>
                    <w:t>2009</w:t>
                  </w:r>
                  <w:r w:rsidR="00184664" w:rsidRPr="005B0E81">
                    <w:rPr>
                      <w:lang w:bidi="ru-RU"/>
                    </w:rPr>
                    <w:t xml:space="preserve"> | </w:t>
                  </w:r>
                  <w:r>
                    <w:t>НИУ ВШЭ</w:t>
                  </w:r>
                </w:p>
                <w:p w14:paraId="36331E7E" w14:textId="77777777" w:rsidR="00184664" w:rsidRPr="00A85B6F" w:rsidRDefault="00184664" w:rsidP="00CC7AD0"/>
                <w:p w14:paraId="62259A1E" w14:textId="77777777" w:rsidR="004670DD" w:rsidRPr="00A85B6F" w:rsidRDefault="004670DD" w:rsidP="007F4C7A">
                  <w:pPr>
                    <w:pStyle w:val="3"/>
                  </w:pPr>
                </w:p>
              </w:tc>
            </w:tr>
            <w:tr w:rsidR="007E0274" w:rsidRPr="00A85B6F" w14:paraId="6DC3B763" w14:textId="77777777" w:rsidTr="007E0274">
              <w:trPr>
                <w:trHeight w:val="34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3F52FD14" w14:textId="77777777" w:rsidR="007E0274" w:rsidRPr="00A85B6F" w:rsidRDefault="007E0274" w:rsidP="00EA393A"/>
              </w:tc>
            </w:tr>
          </w:tbl>
          <w:p w14:paraId="085F49FA" w14:textId="77777777" w:rsidR="00184664" w:rsidRPr="00A85B6F" w:rsidRDefault="00184664" w:rsidP="00CC7AD0"/>
        </w:tc>
        <w:tc>
          <w:tcPr>
            <w:tcW w:w="4258" w:type="dxa"/>
            <w:tcBorders>
              <w:left w:val="single" w:sz="12" w:space="0" w:color="FFD556" w:themeColor="accent1"/>
            </w:tcBorders>
          </w:tcPr>
          <w:tbl>
            <w:tblPr>
              <w:tblW w:w="4944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181"/>
            </w:tblGrid>
            <w:tr w:rsidR="00184664" w:rsidRPr="00A85B6F" w14:paraId="138CBFDE" w14:textId="77777777" w:rsidTr="007E0274">
              <w:trPr>
                <w:trHeight w:val="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4AA5BCC8" w14:textId="77777777" w:rsidR="00184664" w:rsidRPr="00A85B6F" w:rsidRDefault="0013176C" w:rsidP="00CC7AD0">
                  <w:pPr>
                    <w:pStyle w:val="2"/>
                  </w:pPr>
                  <w:sdt>
                    <w:sdtPr>
                      <w:alias w:val="Цель:"/>
                      <w:tag w:val="Цель:"/>
                      <w:id w:val="319159961"/>
                      <w:placeholder>
                        <w:docPart w:val="0D8EC057E0AF7449834AE317A8982DD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ru-RU"/>
                        </w:rPr>
                        <w:t>Цель</w:t>
                      </w:r>
                    </w:sdtContent>
                  </w:sdt>
                </w:p>
                <w:p w14:paraId="53483100" w14:textId="77777777" w:rsidR="00184664" w:rsidRPr="00A85B6F" w:rsidRDefault="007E0274" w:rsidP="007E0274">
                  <w:pPr>
                    <w:pStyle w:val="3"/>
                  </w:pPr>
                  <w:r>
                    <w:t>РАСШИРЕНИЕ СПЕКТРА ВОЗМОЖНОСТЕЙ В КАРЬЕРНОЙ СФЕРЕ ДЕЯТЕЛЬНОСТИ; ОПЫТ РАБОТЫ С САМЫМИ РАЗНЫМИ КОМПАНИЯМИ И ЛЮДЬМИ</w:t>
                  </w:r>
                </w:p>
              </w:tc>
            </w:tr>
            <w:tr w:rsidR="00184664" w:rsidRPr="00A85B6F" w14:paraId="4A7B7201" w14:textId="77777777" w:rsidTr="007E0274">
              <w:trPr>
                <w:trHeight w:val="361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18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59"/>
                    <w:gridCol w:w="1759"/>
                  </w:tblGrid>
                  <w:tr w:rsidR="00184664" w:rsidRPr="00A85B6F" w14:paraId="7F0A1985" w14:textId="77777777" w:rsidTr="007E0274">
                    <w:trPr>
                      <w:trHeight w:val="460"/>
                    </w:trPr>
                    <w:tc>
                      <w:tcPr>
                        <w:tcW w:w="1759" w:type="dxa"/>
                        <w:tcMar>
                          <w:top w:w="432" w:type="dxa"/>
                          <w:bottom w:w="0" w:type="dxa"/>
                        </w:tcMar>
                      </w:tcPr>
                      <w:p w14:paraId="19A96C96" w14:textId="77777777" w:rsidR="00184664" w:rsidRPr="00A85B6F" w:rsidRDefault="00184664" w:rsidP="00CC7AD0">
                        <w:pPr>
                          <w:pStyle w:val="3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2D4AC5F" wp14:editId="43E58F94">
                                  <wp:extent cx="329184" cy="329184"/>
                                  <wp:effectExtent l="0" t="0" r="0" b="0"/>
                                  <wp:docPr id="6" name="Группа 322" descr="Значок электронной почты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илини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ACA8E1B" id="Группа 322" o:spid="_x0000_s1026" alt="Значок электронной почты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7pY5RRAwAAIk3AAAOAAAAAAAAAAAA&#10;AAAAACwCAABkcnMvZTJvRG9jLnhtbFBLAQItABQABgAIAAAAIQBoRxvQ2AAAAAMBAAAPAAAAAAAA&#10;AAAAAAAAAJwOAABkcnMvZG93bnJldi54bWxQSwUGAAAAAAQABADzAAAAoQ8AAAAA&#10;">
                                  <v:oval id="Овал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Полилиния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59" w:type="dxa"/>
                        <w:tcMar>
                          <w:top w:w="432" w:type="dxa"/>
                          <w:bottom w:w="0" w:type="dxa"/>
                        </w:tcMar>
                      </w:tcPr>
                      <w:p w14:paraId="13B76E2B" w14:textId="77777777" w:rsidR="00184664" w:rsidRPr="00A85B6F" w:rsidRDefault="00184664" w:rsidP="00CC7AD0">
                        <w:pPr>
                          <w:pStyle w:val="3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8C1FD27" wp14:editId="25199996">
                                  <wp:extent cx="329184" cy="329184"/>
                                  <wp:effectExtent l="0" t="0" r="0" b="0"/>
                                  <wp:docPr id="304" name="Группа 303" descr="Значок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илиния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5D400B" id="Группа 303" o:spid="_x0000_s1026" alt="Значок телефона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">
                                  <v:oval id="Овал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Полилиния 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72E696B3" w14:textId="77777777" w:rsidTr="007E0274">
                    <w:trPr>
                      <w:trHeight w:val="476"/>
                    </w:trPr>
                    <w:tc>
                      <w:tcPr>
                        <w:tcW w:w="1759" w:type="dxa"/>
                        <w:tcMar>
                          <w:top w:w="0" w:type="dxa"/>
                          <w:bottom w:w="0" w:type="dxa"/>
                        </w:tcMar>
                      </w:tcPr>
                      <w:p w14:paraId="41820278" w14:textId="77777777" w:rsidR="00184664" w:rsidRPr="007E0274" w:rsidRDefault="007E0274" w:rsidP="007E027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Anastasiya.yash@icloud.com</w:t>
                        </w:r>
                      </w:p>
                    </w:tc>
                    <w:tc>
                      <w:tcPr>
                        <w:tcW w:w="1759" w:type="dxa"/>
                        <w:tcMar>
                          <w:top w:w="0" w:type="dxa"/>
                          <w:bottom w:w="0" w:type="dxa"/>
                        </w:tcMar>
                      </w:tcPr>
                      <w:p w14:paraId="33A598E0" w14:textId="77777777" w:rsidR="00184664" w:rsidRPr="00A85B6F" w:rsidRDefault="007E0274" w:rsidP="007E0274">
                        <w:r>
                          <w:t>+79773442101</w:t>
                        </w:r>
                      </w:p>
                    </w:tc>
                  </w:tr>
                  <w:tr w:rsidR="00184664" w:rsidRPr="00A85B6F" w14:paraId="37C0F1AF" w14:textId="77777777" w:rsidTr="007E0274">
                    <w:trPr>
                      <w:trHeight w:val="492"/>
                    </w:trPr>
                    <w:tc>
                      <w:tcPr>
                        <w:tcW w:w="1759" w:type="dxa"/>
                        <w:tcMar>
                          <w:top w:w="288" w:type="dxa"/>
                          <w:bottom w:w="0" w:type="dxa"/>
                        </w:tcMar>
                      </w:tcPr>
                      <w:p w14:paraId="13303C41" w14:textId="77777777" w:rsidR="00184664" w:rsidRPr="00A85B6F" w:rsidRDefault="00184664" w:rsidP="00CC7AD0">
                        <w:pPr>
                          <w:pStyle w:val="3"/>
                        </w:pPr>
                        <w:r w:rsidRPr="00A85B6F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225CFDB" wp14:editId="5FA3DF85">
                                  <wp:extent cx="329184" cy="329184"/>
                                  <wp:effectExtent l="0" t="0" r="0" b="0"/>
                                  <wp:docPr id="9" name="Группа 321" descr="Значок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Овал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Полилиния 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692FE4C" id="Группа 321" o:spid="_x0000_s1026" alt="Значок LinkedI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">
                                  <v:oval id="Овал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Полилиния 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59" w:type="dxa"/>
                        <w:tcMar>
                          <w:top w:w="288" w:type="dxa"/>
                          <w:bottom w:w="0" w:type="dxa"/>
                        </w:tcMar>
                      </w:tcPr>
                      <w:p w14:paraId="3C843A64" w14:textId="77777777" w:rsidR="00184664" w:rsidRPr="00A85B6F" w:rsidRDefault="004670DD" w:rsidP="00CC7AD0">
                        <w:pPr>
                          <w:pStyle w:val="3"/>
                        </w:pPr>
                        <w:r w:rsidRPr="000C6108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CC2DECA" wp14:editId="4AE9AD52">
                                  <wp:extent cx="329184" cy="329184"/>
                                  <wp:effectExtent l="0" t="0" r="13970" b="13970"/>
                                  <wp:docPr id="1" name="Группа 4" descr="Значок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Полилиния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Полилиния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A926809" id="Группа 4" o:spid="_x0000_s1026" alt="Значок Twitter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">
                                  <o:lock v:ext="edit" aspectratio="t"/>
                                  <v:shape id="Полилиния 4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Полилиния 5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EQQxAAA&#10;ANoAAAAPAAAAZHJzL2Rvd25yZXYueG1sRI9Ba8JAFITvQv/D8gq9mY2FFomuIYiFQg9iNIi3x+4z&#10;CWbfhuzWpP313UKhx2FmvmHW+WQ7cafBt44VLJIUBLF2puVawen4Nl+C8AHZYOeYFHyRh3zzMFtj&#10;ZtzIB7qXoRYRwj5DBU0IfSal1w1Z9InriaN3dYPFEOVQSzPgGOG2k89p+iotthwXGuxp25C+lZ9W&#10;wW6/Oyz0ty7O5bited9Vl4+qUurpcSpWIAJN4T/81343Cl7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REEMQAAADa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24A02632" w14:textId="77777777" w:rsidTr="007E0274">
                    <w:trPr>
                      <w:trHeight w:val="476"/>
                    </w:trPr>
                    <w:tc>
                      <w:tcPr>
                        <w:tcW w:w="1759" w:type="dxa"/>
                        <w:tcMar>
                          <w:top w:w="0" w:type="dxa"/>
                          <w:bottom w:w="288" w:type="dxa"/>
                        </w:tcMar>
                      </w:tcPr>
                      <w:p w14:paraId="00049ADF" w14:textId="77777777" w:rsidR="00184664" w:rsidRPr="00A85B6F" w:rsidRDefault="007E0274" w:rsidP="007E0274">
                        <w:r>
                          <w:t>http://vk.com/yashechkina_n</w:t>
                        </w:r>
                      </w:p>
                    </w:tc>
                    <w:tc>
                      <w:tcPr>
                        <w:tcW w:w="1759" w:type="dxa"/>
                        <w:tcMar>
                          <w:top w:w="0" w:type="dxa"/>
                          <w:bottom w:w="288" w:type="dxa"/>
                        </w:tcMar>
                      </w:tcPr>
                      <w:p w14:paraId="4BB61DC0" w14:textId="77777777" w:rsidR="00184664" w:rsidRPr="00A85B6F" w:rsidRDefault="007E0274" w:rsidP="007E0274">
                        <w:proofErr w:type="spellStart"/>
                        <w:r>
                          <w:t>yashechkina</w:t>
                        </w:r>
                        <w:proofErr w:type="spellEnd"/>
                      </w:p>
                    </w:tc>
                  </w:tr>
                </w:tbl>
                <w:p w14:paraId="2EE60C87" w14:textId="77777777" w:rsidR="00184664" w:rsidRPr="00A85B6F" w:rsidRDefault="00184664" w:rsidP="007E0274"/>
              </w:tc>
            </w:tr>
            <w:tr w:rsidR="00184664" w:rsidRPr="00A85B6F" w14:paraId="0E85B30F" w14:textId="77777777" w:rsidTr="007E0274">
              <w:trPr>
                <w:trHeight w:val="338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7CD17DD5" w14:textId="77777777" w:rsidR="00184664" w:rsidRPr="00A85B6F" w:rsidRDefault="0013176C" w:rsidP="00CC7AD0">
                  <w:pPr>
                    <w:pStyle w:val="2"/>
                  </w:pPr>
                  <w:sdt>
                    <w:sdtPr>
                      <w:alias w:val="Опыт общественной работы или руководства:"/>
                      <w:tag w:val="Опыт общественной работы или руководства:"/>
                      <w:id w:val="-1093778966"/>
                      <w:placeholder>
                        <w:docPart w:val="EFF94A0EC8C58E4A92692F16A8794E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ru-RU"/>
                        </w:rPr>
                        <w:t>Опыт общественной работы или руководства</w:t>
                      </w:r>
                    </w:sdtContent>
                  </w:sdt>
                </w:p>
                <w:p w14:paraId="0BD53CAF" w14:textId="77777777" w:rsidR="004670DD" w:rsidRPr="00A85B6F" w:rsidRDefault="007E0274" w:rsidP="007E0274">
                  <w:pPr>
                    <w:pStyle w:val="3"/>
                  </w:pPr>
                  <w:r>
                    <w:t>Помощь бездомным животным, сбор средств на борьбу с различными формами онкологических заболеваний, сбор одежды и игрушек в детские дома</w:t>
                  </w:r>
                </w:p>
              </w:tc>
            </w:tr>
          </w:tbl>
          <w:p w14:paraId="3A3303BE" w14:textId="77777777" w:rsidR="00184664" w:rsidRPr="00A85B6F" w:rsidRDefault="00184664" w:rsidP="00CC7AD0"/>
        </w:tc>
      </w:tr>
    </w:tbl>
    <w:p w14:paraId="3139F0A2" w14:textId="77777777" w:rsidR="007E0274" w:rsidRDefault="007E0274" w:rsidP="004670DD">
      <w:pPr>
        <w:pStyle w:val="a9"/>
      </w:pPr>
    </w:p>
    <w:p w14:paraId="16D14FCB" w14:textId="77777777" w:rsidR="007E0274" w:rsidRPr="007E0274" w:rsidRDefault="007E0274" w:rsidP="007E0274"/>
    <w:p w14:paraId="76EEE986" w14:textId="77777777" w:rsidR="00BA68C1" w:rsidRPr="007E0274" w:rsidRDefault="007E0274" w:rsidP="007E0274">
      <w:pPr>
        <w:tabs>
          <w:tab w:val="left" w:pos="8720"/>
        </w:tabs>
        <w:jc w:val="left"/>
      </w:pPr>
      <w:r>
        <w:tab/>
      </w:r>
    </w:p>
    <w:sectPr w:rsidR="00BA68C1" w:rsidRPr="007E0274" w:rsidSect="00F34D27">
      <w:footerReference w:type="default" r:id="rId7"/>
      <w:headerReference w:type="first" r:id="rId8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2363D" w14:textId="77777777" w:rsidR="0013176C" w:rsidRDefault="0013176C" w:rsidP="008B2920">
      <w:pPr>
        <w:spacing w:after="0" w:line="240" w:lineRule="auto"/>
      </w:pPr>
      <w:r>
        <w:separator/>
      </w:r>
    </w:p>
  </w:endnote>
  <w:endnote w:type="continuationSeparator" w:id="0">
    <w:p w14:paraId="6CFDDBFD" w14:textId="77777777" w:rsidR="0013176C" w:rsidRDefault="0013176C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EEA21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0274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E43D0" w14:textId="77777777" w:rsidR="0013176C" w:rsidRDefault="0013176C" w:rsidP="008B2920">
      <w:pPr>
        <w:spacing w:after="0" w:line="240" w:lineRule="auto"/>
      </w:pPr>
      <w:r>
        <w:separator/>
      </w:r>
    </w:p>
  </w:footnote>
  <w:footnote w:type="continuationSeparator" w:id="0">
    <w:p w14:paraId="18FD9E8D" w14:textId="77777777" w:rsidR="0013176C" w:rsidRDefault="0013176C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3E43642C" w14:textId="77777777" w:rsidTr="00142F58">
      <w:tc>
        <w:tcPr>
          <w:tcW w:w="9340" w:type="dxa"/>
          <w:tcBorders>
            <w:bottom w:val="single" w:sz="12" w:space="0" w:color="FFD556" w:themeColor="accent1"/>
          </w:tcBorders>
        </w:tcPr>
        <w:p w14:paraId="33EA4AC6" w14:textId="77777777" w:rsidR="00A85B6F" w:rsidRDefault="003128FF" w:rsidP="003128FF">
          <w:pPr>
            <w:pStyle w:val="1"/>
            <w:jc w:val="both"/>
          </w:pPr>
          <w:r>
            <w:t xml:space="preserve">яшечкина а.С. </w:t>
          </w:r>
        </w:p>
      </w:tc>
    </w:tr>
    <w:tr w:rsidR="00142F58" w14:paraId="14249CCD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3A66C872" w14:textId="77777777" w:rsidR="00142F58" w:rsidRDefault="00142F58" w:rsidP="00142F58"/>
      </w:tc>
    </w:tr>
  </w:tbl>
  <w:p w14:paraId="5BA020B7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FF"/>
    <w:rsid w:val="000243D1"/>
    <w:rsid w:val="00042491"/>
    <w:rsid w:val="00057F04"/>
    <w:rsid w:val="000A378C"/>
    <w:rsid w:val="0010042F"/>
    <w:rsid w:val="0013176C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128FF"/>
    <w:rsid w:val="00390414"/>
    <w:rsid w:val="003E1711"/>
    <w:rsid w:val="0045425A"/>
    <w:rsid w:val="00463A38"/>
    <w:rsid w:val="004670DD"/>
    <w:rsid w:val="0048346B"/>
    <w:rsid w:val="00492DE8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0274"/>
    <w:rsid w:val="007E7032"/>
    <w:rsid w:val="007F4C7A"/>
    <w:rsid w:val="00833359"/>
    <w:rsid w:val="008425A1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F6A6F"/>
    <w:rsid w:val="00E20402"/>
    <w:rsid w:val="00E27B07"/>
    <w:rsid w:val="00E928A3"/>
    <w:rsid w:val="00F34D27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D0F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98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yksandrova/Library/Containers/com.microsoft.Word/Data/Library/Caches/1049/TM16392742/&#1040;&#1082;&#1082;&#1091;&#1088;&#1072;&#1090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2B8CF61B4E9142A8DE18001778E7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E4163-75E6-AA40-ABD8-E33CF2F029D3}"/>
      </w:docPartPr>
      <w:docPartBody>
        <w:p w:rsidR="00000000" w:rsidRDefault="00EC6BF2">
          <w:pPr>
            <w:pStyle w:val="FA2B8CF61B4E9142A8DE18001778E7A8"/>
          </w:pPr>
          <w:r w:rsidRPr="00A85B6F">
            <w:rPr>
              <w:lang w:bidi="ru-RU"/>
            </w:rPr>
            <w:t>Навыки</w:t>
          </w:r>
        </w:p>
      </w:docPartBody>
    </w:docPart>
    <w:docPart>
      <w:docPartPr>
        <w:name w:val="E7528167EF89754FA69BB7EFB8363E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51813-9B72-8E4F-8F37-79A318411B38}"/>
      </w:docPartPr>
      <w:docPartBody>
        <w:p w:rsidR="00000000" w:rsidRDefault="00EC6BF2">
          <w:pPr>
            <w:pStyle w:val="E7528167EF89754FA69BB7EFB8363EA3"/>
          </w:pPr>
          <w:r w:rsidRPr="00A85B6F">
            <w:rPr>
              <w:lang w:bidi="ru-RU"/>
            </w:rPr>
            <w:t>Опыт работы</w:t>
          </w:r>
        </w:p>
      </w:docPartBody>
    </w:docPart>
    <w:docPart>
      <w:docPartPr>
        <w:name w:val="36A6764AE8FE594FB10CE7B590E8E8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646058-11E0-E641-91DE-798B45A5E358}"/>
      </w:docPartPr>
      <w:docPartBody>
        <w:p w:rsidR="00000000" w:rsidRDefault="00EC6BF2">
          <w:pPr>
            <w:pStyle w:val="36A6764AE8FE594FB10CE7B590E8E8B9"/>
          </w:pPr>
          <w:r w:rsidRPr="00A85B6F">
            <w:rPr>
              <w:lang w:bidi="ru-RU"/>
            </w:rPr>
            <w:t>Образование</w:t>
          </w:r>
        </w:p>
      </w:docPartBody>
    </w:docPart>
    <w:docPart>
      <w:docPartPr>
        <w:name w:val="0D8EC057E0AF7449834AE317A8982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56D87-7F07-2546-ACFF-EF580CC1B217}"/>
      </w:docPartPr>
      <w:docPartBody>
        <w:p w:rsidR="00000000" w:rsidRDefault="00EC6BF2">
          <w:pPr>
            <w:pStyle w:val="0D8EC057E0AF7449834AE317A8982DD0"/>
          </w:pPr>
          <w:r>
            <w:rPr>
              <w:lang w:bidi="ru-RU"/>
            </w:rPr>
            <w:t>Цель</w:t>
          </w:r>
        </w:p>
      </w:docPartBody>
    </w:docPart>
    <w:docPart>
      <w:docPartPr>
        <w:name w:val="EFF94A0EC8C58E4A92692F16A8794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39F9D-D4AC-594F-B023-72D348F80FDA}"/>
      </w:docPartPr>
      <w:docPartBody>
        <w:p w:rsidR="00000000" w:rsidRDefault="00EC6BF2">
          <w:pPr>
            <w:pStyle w:val="EFF94A0EC8C58E4A92692F16A8794EA8"/>
          </w:pPr>
          <w:r w:rsidRPr="00A85B6F">
            <w:rPr>
              <w:lang w:bidi="ru-RU"/>
            </w:rPr>
            <w:t>Опыт общественной работы или руководства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3C"/>
    <w:rsid w:val="004E1A3C"/>
    <w:rsid w:val="00E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2B8CF61B4E9142A8DE18001778E7A8">
    <w:name w:val="FA2B8CF61B4E9142A8DE18001778E7A8"/>
  </w:style>
  <w:style w:type="paragraph" w:customStyle="1" w:styleId="E1BF31388FC0D04BBE9DD0C427E5C0D6">
    <w:name w:val="E1BF31388FC0D04BBE9DD0C427E5C0D6"/>
  </w:style>
  <w:style w:type="paragraph" w:customStyle="1" w:styleId="E7528167EF89754FA69BB7EFB8363EA3">
    <w:name w:val="E7528167EF89754FA69BB7EFB8363EA3"/>
  </w:style>
  <w:style w:type="paragraph" w:customStyle="1" w:styleId="F90A8817F42E534B89206CFF1651F6C3">
    <w:name w:val="F90A8817F42E534B89206CFF1651F6C3"/>
  </w:style>
  <w:style w:type="paragraph" w:customStyle="1" w:styleId="98F0D8F0E3AA66419DF6FA0DA75CEFD6">
    <w:name w:val="98F0D8F0E3AA66419DF6FA0DA75CEFD6"/>
  </w:style>
  <w:style w:type="paragraph" w:customStyle="1" w:styleId="9D9DE1616066984E87B28F3139646451">
    <w:name w:val="9D9DE1616066984E87B28F3139646451"/>
  </w:style>
  <w:style w:type="paragraph" w:customStyle="1" w:styleId="69D792D9BD2282469BC24F2F16421F66">
    <w:name w:val="69D792D9BD2282469BC24F2F16421F66"/>
  </w:style>
  <w:style w:type="paragraph" w:customStyle="1" w:styleId="BC50E805371D1842A7CF41BC220CDB00">
    <w:name w:val="BC50E805371D1842A7CF41BC220CDB00"/>
  </w:style>
  <w:style w:type="paragraph" w:customStyle="1" w:styleId="6A0F20B576811243813306CA32C552F9">
    <w:name w:val="6A0F20B576811243813306CA32C552F9"/>
  </w:style>
  <w:style w:type="paragraph" w:customStyle="1" w:styleId="5DBCE9DAE348784C895EC7F19B67EE36">
    <w:name w:val="5DBCE9DAE348784C895EC7F19B67EE36"/>
  </w:style>
  <w:style w:type="paragraph" w:customStyle="1" w:styleId="0FA37A5FBC989A44BC7A51B02E6D6A41">
    <w:name w:val="0FA37A5FBC989A44BC7A51B02E6D6A41"/>
  </w:style>
  <w:style w:type="paragraph" w:customStyle="1" w:styleId="36A6764AE8FE594FB10CE7B590E8E8B9">
    <w:name w:val="36A6764AE8FE594FB10CE7B590E8E8B9"/>
  </w:style>
  <w:style w:type="paragraph" w:customStyle="1" w:styleId="99A30FC86A389E40B2ECC451A8FD73CD">
    <w:name w:val="99A30FC86A389E40B2ECC451A8FD73CD"/>
  </w:style>
  <w:style w:type="paragraph" w:customStyle="1" w:styleId="D550B1C69B82D5459B42094BD23B7755">
    <w:name w:val="D550B1C69B82D5459B42094BD23B7755"/>
  </w:style>
  <w:style w:type="paragraph" w:customStyle="1" w:styleId="1CE00EBC44B47746BCFB36EA40434542">
    <w:name w:val="1CE00EBC44B47746BCFB36EA40434542"/>
  </w:style>
  <w:style w:type="paragraph" w:customStyle="1" w:styleId="BFD42561DF02BA4F94098A5890579B00">
    <w:name w:val="BFD42561DF02BA4F94098A5890579B00"/>
  </w:style>
  <w:style w:type="paragraph" w:customStyle="1" w:styleId="42A9B92BBC886A4DB357027E07676CD5">
    <w:name w:val="42A9B92BBC886A4DB357027E07676CD5"/>
  </w:style>
  <w:style w:type="paragraph" w:customStyle="1" w:styleId="714334C5F62B2C4FAD018259627C8BE5">
    <w:name w:val="714334C5F62B2C4FAD018259627C8BE5"/>
  </w:style>
  <w:style w:type="paragraph" w:customStyle="1" w:styleId="9808078D0183144CBF21E826C2A4D60F">
    <w:name w:val="9808078D0183144CBF21E826C2A4D60F"/>
  </w:style>
  <w:style w:type="paragraph" w:customStyle="1" w:styleId="014E008EE3EEF84DAAE4E5AA1D3F082C">
    <w:name w:val="014E008EE3EEF84DAAE4E5AA1D3F082C"/>
  </w:style>
  <w:style w:type="paragraph" w:customStyle="1" w:styleId="0D8EC057E0AF7449834AE317A8982DD0">
    <w:name w:val="0D8EC057E0AF7449834AE317A8982DD0"/>
  </w:style>
  <w:style w:type="paragraph" w:customStyle="1" w:styleId="FDB01C8422E37C40AC600D7C6B91D060">
    <w:name w:val="FDB01C8422E37C40AC600D7C6B91D060"/>
  </w:style>
  <w:style w:type="paragraph" w:customStyle="1" w:styleId="29A1633D8544E24C87DDEB6D012C5253">
    <w:name w:val="29A1633D8544E24C87DDEB6D012C5253"/>
  </w:style>
  <w:style w:type="paragraph" w:customStyle="1" w:styleId="FC9EEA6AC31B6645BE8EAFFB43A23B1A">
    <w:name w:val="FC9EEA6AC31B6645BE8EAFFB43A23B1A"/>
  </w:style>
  <w:style w:type="paragraph" w:customStyle="1" w:styleId="DB662D494A3EC14593C602EEB82F5033">
    <w:name w:val="DB662D494A3EC14593C602EEB82F5033"/>
  </w:style>
  <w:style w:type="paragraph" w:customStyle="1" w:styleId="8FC1550A659864498BD8726EA98579E7">
    <w:name w:val="8FC1550A659864498BD8726EA98579E7"/>
  </w:style>
  <w:style w:type="paragraph" w:customStyle="1" w:styleId="565A07DC503FEC4581FEB5E7650B7C42">
    <w:name w:val="565A07DC503FEC4581FEB5E7650B7C42"/>
  </w:style>
  <w:style w:type="paragraph" w:customStyle="1" w:styleId="EFF94A0EC8C58E4A92692F16A8794EA8">
    <w:name w:val="EFF94A0EC8C58E4A92692F16A8794EA8"/>
  </w:style>
  <w:style w:type="paragraph" w:customStyle="1" w:styleId="16D108A1E9EA174FAA7B632BB3BAFFC0">
    <w:name w:val="16D108A1E9EA174FAA7B632BB3BAFFC0"/>
  </w:style>
  <w:style w:type="paragraph" w:customStyle="1" w:styleId="8150AE7DE44AEC4F86260449C58096D0">
    <w:name w:val="8150AE7DE44AEC4F86260449C58096D0"/>
  </w:style>
  <w:style w:type="paragraph" w:customStyle="1" w:styleId="E9016E9E1D2B184AA7E835C93A656F8C">
    <w:name w:val="E9016E9E1D2B184AA7E835C93A656F8C"/>
    <w:rsid w:val="004E1A3C"/>
  </w:style>
  <w:style w:type="paragraph" w:customStyle="1" w:styleId="0C3D29C2D1A09648BDF8EF7CC83071C8">
    <w:name w:val="0C3D29C2D1A09648BDF8EF7CC83071C8"/>
    <w:rsid w:val="004E1A3C"/>
  </w:style>
  <w:style w:type="paragraph" w:customStyle="1" w:styleId="8C54E25F0128334AAAD46DA90B24EB91">
    <w:name w:val="8C54E25F0128334AAAD46DA90B24EB91"/>
    <w:rsid w:val="004E1A3C"/>
  </w:style>
  <w:style w:type="paragraph" w:customStyle="1" w:styleId="9F3197430C95E948943C0C2A60E467C6">
    <w:name w:val="9F3197430C95E948943C0C2A60E467C6"/>
    <w:rsid w:val="004E1A3C"/>
  </w:style>
  <w:style w:type="paragraph" w:customStyle="1" w:styleId="94F36AE7C347874BA335FA22917DEB35">
    <w:name w:val="94F36AE7C347874BA335FA22917DEB35"/>
    <w:rsid w:val="004E1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CEADD4-A663-D041-8F99-AFAB38E1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Аккуратное резюме от MOO.dotx</Template>
  <TotalTime>22</TotalTime>
  <Pages>1</Pages>
  <Words>131</Words>
  <Characters>912</Characters>
  <Application>Microsoft Macintosh Word</Application>
  <DocSecurity>0</DocSecurity>
  <Lines>26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Ксандрова Мария Михайловна</dc:creator>
  <cp:keywords/>
  <dc:description/>
  <cp:lastModifiedBy>Ксандрова Мария Михайловна</cp:lastModifiedBy>
  <cp:revision>1</cp:revision>
  <cp:lastPrinted>2016-06-29T01:32:00Z</cp:lastPrinted>
  <dcterms:created xsi:type="dcterms:W3CDTF">2018-02-02T18:02:00Z</dcterms:created>
  <dcterms:modified xsi:type="dcterms:W3CDTF">2018-02-02T18:27:00Z</dcterms:modified>
</cp:coreProperties>
</file>